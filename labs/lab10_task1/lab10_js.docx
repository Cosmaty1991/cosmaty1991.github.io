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04" w:rsidRDefault="00763704" w:rsidP="00333E46">
      <w:pPr>
        <w:pStyle w:val="Heading1"/>
      </w:pPr>
    </w:p>
    <w:p w:rsidR="00763704" w:rsidRDefault="00763704" w:rsidP="00B4697B">
      <w:pPr>
        <w:pStyle w:val="Title"/>
      </w:pPr>
      <w:r>
        <w:t>Завдання до лекції «Алгоритми і структри даних»</w:t>
      </w:r>
    </w:p>
    <w:p w:rsidR="00763704" w:rsidRDefault="00763704" w:rsidP="00373C99">
      <w:pPr>
        <w:pStyle w:val="Heading1"/>
      </w:pPr>
      <w:r>
        <w:t>Завдання 1</w:t>
      </w:r>
    </w:p>
    <w:p w:rsidR="00763704" w:rsidRDefault="00763704" w:rsidP="008F36A2">
      <w:r w:rsidRPr="000701EE">
        <w:t xml:space="preserve">Реалізувати </w:t>
      </w:r>
      <w:r>
        <w:t>на мові програмування наступні алгоритми сортування: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Бульбашкою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Вибором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Включенням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Шелла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Гребінцем</w:t>
      </w:r>
    </w:p>
    <w:p w:rsidR="00763704" w:rsidRDefault="00763704" w:rsidP="000701EE">
      <w:pPr>
        <w:pStyle w:val="ListParagraph"/>
        <w:numPr>
          <w:ilvl w:val="0"/>
          <w:numId w:val="9"/>
        </w:numPr>
      </w:pPr>
      <w:r>
        <w:t>Швидке</w:t>
      </w:r>
    </w:p>
    <w:p w:rsidR="00763704" w:rsidRDefault="00763704" w:rsidP="00373C99">
      <w:pPr>
        <w:pStyle w:val="Heading1"/>
      </w:pPr>
      <w:r>
        <w:t>Завдання 2</w:t>
      </w:r>
    </w:p>
    <w:p w:rsidR="00763704" w:rsidRPr="00E11D03" w:rsidRDefault="00763704" w:rsidP="00E11D03">
      <w:r>
        <w:t xml:space="preserve">Ознайомитися з методами </w:t>
      </w:r>
      <w:hyperlink r:id="rId5" w:anchor="бенчмаркинг">
        <w:r w:rsidRPr="743E242C">
          <w:rPr>
            <w:rStyle w:val="Hyperlink"/>
          </w:rPr>
          <w:t>бенчмаркинга</w:t>
        </w:r>
      </w:hyperlink>
      <w:r>
        <w:t>. Застосувати ці  методи для дослідження швидкодії різних методів впорядкування елементів масиву.</w:t>
      </w:r>
    </w:p>
    <w:p w:rsidR="00763704" w:rsidRPr="00797F4B" w:rsidRDefault="00763704" w:rsidP="00373C99">
      <w:pPr>
        <w:pStyle w:val="Heading1"/>
        <w:rPr>
          <w:lang w:val="ru-RU"/>
        </w:rPr>
      </w:pPr>
      <w:r>
        <w:t xml:space="preserve">Завдання </w:t>
      </w:r>
      <w:r w:rsidRPr="00797F4B">
        <w:rPr>
          <w:lang w:val="ru-RU"/>
        </w:rPr>
        <w:t>3</w:t>
      </w:r>
    </w:p>
    <w:p w:rsidR="00763704" w:rsidRDefault="00763704" w:rsidP="00373C99">
      <w:r>
        <w:t>Запустити створенні програми сортування для різних масивів, виміряти час роботи кожного метода та кількість перестановок елементів масиву. Отримані результати занести в таблицю</w:t>
      </w:r>
    </w:p>
    <w:tbl>
      <w:tblPr>
        <w:tblW w:w="5000" w:type="pct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6"/>
        <w:gridCol w:w="1221"/>
        <w:gridCol w:w="870"/>
        <w:gridCol w:w="1492"/>
        <w:gridCol w:w="974"/>
        <w:gridCol w:w="1494"/>
        <w:gridCol w:w="972"/>
        <w:gridCol w:w="1496"/>
      </w:tblGrid>
      <w:tr w:rsidR="00763704" w:rsidRPr="00965DA4" w:rsidTr="00361C3B">
        <w:trPr>
          <w:trHeight w:val="368"/>
        </w:trPr>
        <w:tc>
          <w:tcPr>
            <w:tcW w:w="1304" w:type="dxa"/>
            <w:vMerge w:val="restart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Методи сортування</w:t>
            </w:r>
          </w:p>
        </w:tc>
        <w:tc>
          <w:tcPr>
            <w:tcW w:w="1193" w:type="dxa"/>
            <w:vMerge w:val="restart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Кількість елементів</w:t>
            </w:r>
          </w:p>
        </w:tc>
        <w:tc>
          <w:tcPr>
            <w:tcW w:w="2308" w:type="dxa"/>
            <w:gridSpan w:val="2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Випадковий масив</w:t>
            </w:r>
          </w:p>
        </w:tc>
        <w:tc>
          <w:tcPr>
            <w:tcW w:w="2412" w:type="dxa"/>
            <w:gridSpan w:val="2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Впорядкований масив</w:t>
            </w:r>
          </w:p>
        </w:tc>
        <w:tc>
          <w:tcPr>
            <w:tcW w:w="2412" w:type="dxa"/>
            <w:gridSpan w:val="2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Впорядкований навпаки</w:t>
            </w:r>
          </w:p>
        </w:tc>
      </w:tr>
      <w:tr w:rsidR="00763704" w:rsidRPr="00965DA4" w:rsidTr="00361C3B">
        <w:trPr>
          <w:trHeight w:val="367"/>
        </w:trPr>
        <w:tc>
          <w:tcPr>
            <w:tcW w:w="1304" w:type="dxa"/>
            <w:vMerge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3" w:type="dxa"/>
            <w:vMerge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58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Кількість перестановок</w:t>
            </w:r>
          </w:p>
        </w:tc>
        <w:tc>
          <w:tcPr>
            <w:tcW w:w="952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60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Кількість перестановок</w:t>
            </w:r>
          </w:p>
        </w:tc>
        <w:tc>
          <w:tcPr>
            <w:tcW w:w="950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Час</w:t>
            </w:r>
          </w:p>
        </w:tc>
        <w:tc>
          <w:tcPr>
            <w:tcW w:w="1462" w:type="dxa"/>
            <w:shd w:val="clear" w:color="auto" w:fill="E7E6E6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65DA4">
              <w:rPr>
                <w:b/>
                <w:sz w:val="20"/>
                <w:szCs w:val="20"/>
              </w:rPr>
              <w:t>Кількість перестановок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Сортування бульбашкою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9B66DF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vAlign w:val="center"/>
          </w:tcPr>
          <w:p w:rsidR="00763704" w:rsidRPr="009B66DF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5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6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458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3795</w:t>
            </w:r>
          </w:p>
        </w:tc>
        <w:tc>
          <w:tcPr>
            <w:tcW w:w="95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46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46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361C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9434</w:t>
            </w:r>
          </w:p>
        </w:tc>
        <w:tc>
          <w:tcPr>
            <w:tcW w:w="1458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262580</w:t>
            </w:r>
          </w:p>
        </w:tc>
        <w:tc>
          <w:tcPr>
            <w:tcW w:w="95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15332</w:t>
            </w:r>
          </w:p>
        </w:tc>
        <w:tc>
          <w:tcPr>
            <w:tcW w:w="146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9490</w:t>
            </w:r>
          </w:p>
        </w:tc>
        <w:tc>
          <w:tcPr>
            <w:tcW w:w="1462" w:type="dxa"/>
            <w:vAlign w:val="center"/>
          </w:tcPr>
          <w:p w:rsidR="00763704" w:rsidRPr="00AA4CE8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523776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Сортування вибором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5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458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603520</w:t>
            </w:r>
          </w:p>
        </w:tc>
        <w:tc>
          <w:tcPr>
            <w:tcW w:w="95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46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46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11350</w:t>
            </w:r>
          </w:p>
        </w:tc>
        <w:tc>
          <w:tcPr>
            <w:tcW w:w="1458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314921</w:t>
            </w:r>
          </w:p>
        </w:tc>
        <w:tc>
          <w:tcPr>
            <w:tcW w:w="95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22275</w:t>
            </w:r>
          </w:p>
        </w:tc>
        <w:tc>
          <w:tcPr>
            <w:tcW w:w="146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10479</w:t>
            </w:r>
          </w:p>
        </w:tc>
        <w:tc>
          <w:tcPr>
            <w:tcW w:w="1462" w:type="dxa"/>
            <w:vAlign w:val="center"/>
          </w:tcPr>
          <w:p w:rsidR="00763704" w:rsidRPr="0035107C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523776</w:t>
            </w:r>
          </w:p>
        </w:tc>
        <w:bookmarkStart w:id="0" w:name="_GoBack"/>
        <w:bookmarkEnd w:id="0"/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Сортування включенням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58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3919</w:t>
            </w:r>
          </w:p>
        </w:tc>
        <w:tc>
          <w:tcPr>
            <w:tcW w:w="95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6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46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458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266873</w:t>
            </w:r>
          </w:p>
        </w:tc>
        <w:tc>
          <w:tcPr>
            <w:tcW w:w="95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46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462" w:type="dxa"/>
            <w:vAlign w:val="center"/>
          </w:tcPr>
          <w:p w:rsidR="00763704" w:rsidRPr="005F4E46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523776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Сортування Шелла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58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5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458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95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46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6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293</w:t>
            </w:r>
          </w:p>
        </w:tc>
        <w:tc>
          <w:tcPr>
            <w:tcW w:w="1458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5182</w:t>
            </w:r>
          </w:p>
        </w:tc>
        <w:tc>
          <w:tcPr>
            <w:tcW w:w="95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46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462" w:type="dxa"/>
            <w:vAlign w:val="center"/>
          </w:tcPr>
          <w:p w:rsidR="00763704" w:rsidRPr="00B06E6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3680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Сортування гребінцем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58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5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6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6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458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287</w:t>
            </w:r>
          </w:p>
        </w:tc>
        <w:tc>
          <w:tcPr>
            <w:tcW w:w="95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46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46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466</w:t>
            </w:r>
          </w:p>
        </w:tc>
        <w:tc>
          <w:tcPr>
            <w:tcW w:w="1458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2905</w:t>
            </w:r>
          </w:p>
        </w:tc>
        <w:tc>
          <w:tcPr>
            <w:tcW w:w="95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736</w:t>
            </w:r>
          </w:p>
        </w:tc>
        <w:tc>
          <w:tcPr>
            <w:tcW w:w="146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449</w:t>
            </w:r>
          </w:p>
        </w:tc>
        <w:tc>
          <w:tcPr>
            <w:tcW w:w="1462" w:type="dxa"/>
            <w:vAlign w:val="center"/>
          </w:tcPr>
          <w:p w:rsidR="00763704" w:rsidRPr="000F4EE2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1566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Швидке</w:t>
            </w:r>
          </w:p>
          <w:p w:rsidR="00763704" w:rsidRPr="00965DA4" w:rsidRDefault="00763704" w:rsidP="003A35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 xml:space="preserve">сортування 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58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5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9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58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1032</w:t>
            </w:r>
          </w:p>
        </w:tc>
        <w:tc>
          <w:tcPr>
            <w:tcW w:w="95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  <w:tc>
          <w:tcPr>
            <w:tcW w:w="9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649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58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13398</w:t>
            </w:r>
          </w:p>
        </w:tc>
        <w:tc>
          <w:tcPr>
            <w:tcW w:w="95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8204</w:t>
            </w:r>
          </w:p>
        </w:tc>
        <w:tc>
          <w:tcPr>
            <w:tcW w:w="950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62" w:type="dxa"/>
            <w:vAlign w:val="center"/>
          </w:tcPr>
          <w:p w:rsidR="00763704" w:rsidRPr="00741071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8204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 w:val="restart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Стандартна</w:t>
            </w:r>
          </w:p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965DA4">
              <w:rPr>
                <w:sz w:val="20"/>
                <w:szCs w:val="20"/>
                <w:lang w:val="en-US"/>
              </w:rPr>
              <w:t>sort</w:t>
            </w: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58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95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5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46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128</w:t>
            </w:r>
          </w:p>
        </w:tc>
        <w:tc>
          <w:tcPr>
            <w:tcW w:w="850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458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403</w:t>
            </w:r>
          </w:p>
        </w:tc>
        <w:tc>
          <w:tcPr>
            <w:tcW w:w="95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46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524</w:t>
            </w:r>
          </w:p>
        </w:tc>
        <w:tc>
          <w:tcPr>
            <w:tcW w:w="95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46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429</w:t>
            </w:r>
          </w:p>
        </w:tc>
      </w:tr>
      <w:tr w:rsidR="00763704" w:rsidRPr="00965DA4" w:rsidTr="003A3590">
        <w:trPr>
          <w:trHeight w:val="20"/>
        </w:trPr>
        <w:tc>
          <w:tcPr>
            <w:tcW w:w="1304" w:type="dxa"/>
            <w:vMerge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63704" w:rsidRPr="00965DA4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65DA4">
              <w:rPr>
                <w:sz w:val="20"/>
                <w:szCs w:val="20"/>
              </w:rPr>
              <w:t>1024</w:t>
            </w:r>
          </w:p>
        </w:tc>
        <w:tc>
          <w:tcPr>
            <w:tcW w:w="850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518</w:t>
            </w:r>
          </w:p>
        </w:tc>
        <w:tc>
          <w:tcPr>
            <w:tcW w:w="1458" w:type="dxa"/>
            <w:vAlign w:val="center"/>
          </w:tcPr>
          <w:p w:rsidR="00763704" w:rsidRPr="00797F4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3205</w:t>
            </w:r>
          </w:p>
        </w:tc>
        <w:tc>
          <w:tcPr>
            <w:tcW w:w="95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519</w:t>
            </w:r>
          </w:p>
        </w:tc>
        <w:tc>
          <w:tcPr>
            <w:tcW w:w="146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8190</w:t>
            </w:r>
          </w:p>
        </w:tc>
        <w:tc>
          <w:tcPr>
            <w:tcW w:w="950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510</w:t>
            </w:r>
          </w:p>
        </w:tc>
        <w:tc>
          <w:tcPr>
            <w:tcW w:w="1462" w:type="dxa"/>
            <w:vAlign w:val="center"/>
          </w:tcPr>
          <w:p w:rsidR="00763704" w:rsidRPr="008603CB" w:rsidRDefault="00763704" w:rsidP="00F30DEB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6879</w:t>
            </w:r>
          </w:p>
        </w:tc>
      </w:tr>
    </w:tbl>
    <w:p w:rsidR="00763704" w:rsidRDefault="00763704" w:rsidP="00333E46"/>
    <w:sectPr w:rsidR="00763704" w:rsidSect="008E6C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5BC3"/>
    <w:multiLevelType w:val="hybridMultilevel"/>
    <w:tmpl w:val="52D8BB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7258A"/>
    <w:multiLevelType w:val="hybridMultilevel"/>
    <w:tmpl w:val="AD7E4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12"/>
    <w:multiLevelType w:val="hybridMultilevel"/>
    <w:tmpl w:val="88DE4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7221"/>
    <w:multiLevelType w:val="hybridMultilevel"/>
    <w:tmpl w:val="32D0C9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55B9"/>
    <w:multiLevelType w:val="hybridMultilevel"/>
    <w:tmpl w:val="A8487C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571C2"/>
    <w:multiLevelType w:val="hybridMultilevel"/>
    <w:tmpl w:val="03CE47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312B4"/>
    <w:multiLevelType w:val="hybridMultilevel"/>
    <w:tmpl w:val="738660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B1F52"/>
    <w:multiLevelType w:val="hybridMultilevel"/>
    <w:tmpl w:val="6B8C5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46546"/>
    <w:multiLevelType w:val="hybridMultilevel"/>
    <w:tmpl w:val="1422B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3E46"/>
    <w:rsid w:val="000701EE"/>
    <w:rsid w:val="000C4754"/>
    <w:rsid w:val="000F4EE2"/>
    <w:rsid w:val="002B2912"/>
    <w:rsid w:val="002B29AA"/>
    <w:rsid w:val="00312646"/>
    <w:rsid w:val="00333E46"/>
    <w:rsid w:val="0035107C"/>
    <w:rsid w:val="00361C3B"/>
    <w:rsid w:val="00373C99"/>
    <w:rsid w:val="003A3590"/>
    <w:rsid w:val="004858D9"/>
    <w:rsid w:val="005F4E46"/>
    <w:rsid w:val="00641CFB"/>
    <w:rsid w:val="00651877"/>
    <w:rsid w:val="00715AB6"/>
    <w:rsid w:val="00741071"/>
    <w:rsid w:val="00763704"/>
    <w:rsid w:val="00797F4B"/>
    <w:rsid w:val="008603CB"/>
    <w:rsid w:val="008A4772"/>
    <w:rsid w:val="008C14FE"/>
    <w:rsid w:val="008E6C76"/>
    <w:rsid w:val="008F36A2"/>
    <w:rsid w:val="00903754"/>
    <w:rsid w:val="00965DA4"/>
    <w:rsid w:val="009B66DF"/>
    <w:rsid w:val="00A71347"/>
    <w:rsid w:val="00AA4CE8"/>
    <w:rsid w:val="00AC74AA"/>
    <w:rsid w:val="00B06E6B"/>
    <w:rsid w:val="00B4697B"/>
    <w:rsid w:val="00BA57D2"/>
    <w:rsid w:val="00E11D03"/>
    <w:rsid w:val="00E52D2B"/>
    <w:rsid w:val="00EA218F"/>
    <w:rsid w:val="00EC1FE3"/>
    <w:rsid w:val="00F30DEB"/>
    <w:rsid w:val="00F331EA"/>
    <w:rsid w:val="00FD2EF1"/>
    <w:rsid w:val="743E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76"/>
    <w:pPr>
      <w:spacing w:after="160" w:line="259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3E4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C14F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1D0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33E46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C14FE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11D03"/>
    <w:rPr>
      <w:rFonts w:ascii="Calibri Light" w:hAnsi="Calibri Light" w:cs="Times New Roman"/>
      <w:color w:val="1F4D78"/>
      <w:sz w:val="24"/>
      <w:szCs w:val="24"/>
    </w:rPr>
  </w:style>
  <w:style w:type="paragraph" w:styleId="NormalWeb">
    <w:name w:val="Normal (Web)"/>
    <w:basedOn w:val="Normal"/>
    <w:uiPriority w:val="99"/>
    <w:semiHidden/>
    <w:rsid w:val="00333E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uiPriority w:val="99"/>
    <w:rsid w:val="00333E46"/>
    <w:rPr>
      <w:rFonts w:cs="Times New Roman"/>
    </w:rPr>
  </w:style>
  <w:style w:type="table" w:styleId="TableGrid">
    <w:name w:val="Table Grid"/>
    <w:basedOn w:val="TableNormal"/>
    <w:uiPriority w:val="99"/>
    <w:rsid w:val="00333E4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C14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8C14F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C14FE"/>
    <w:rPr>
      <w:rFonts w:eastAsia="Times New Roman" w:cs="Times New Roman"/>
      <w:color w:val="5A5A5A"/>
      <w:spacing w:val="15"/>
    </w:rPr>
  </w:style>
  <w:style w:type="paragraph" w:customStyle="1" w:styleId="programa">
    <w:name w:val="programa"/>
    <w:basedOn w:val="Normal"/>
    <w:link w:val="programa0"/>
    <w:uiPriority w:val="99"/>
    <w:rsid w:val="00373C99"/>
    <w:pPr>
      <w:spacing w:after="0"/>
    </w:pPr>
    <w:rPr>
      <w:rFonts w:ascii="Courier New" w:hAnsi="Courier New" w:cs="Courier New"/>
      <w:color w:val="0070C0"/>
    </w:rPr>
  </w:style>
  <w:style w:type="character" w:customStyle="1" w:styleId="programa0">
    <w:name w:val="programa Знак"/>
    <w:basedOn w:val="DefaultParagraphFont"/>
    <w:link w:val="programa"/>
    <w:uiPriority w:val="99"/>
    <w:locked/>
    <w:rsid w:val="00373C99"/>
    <w:rPr>
      <w:rFonts w:ascii="Courier New" w:hAnsi="Courier New" w:cs="Courier New"/>
      <w:color w:val="0070C0"/>
    </w:rPr>
  </w:style>
  <w:style w:type="character" w:styleId="HTMLCode">
    <w:name w:val="HTML Code"/>
    <w:basedOn w:val="DefaultParagraphFont"/>
    <w:uiPriority w:val="99"/>
    <w:semiHidden/>
    <w:rsid w:val="00373C9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E52D2B"/>
    <w:rPr>
      <w:rFonts w:cs="Times New Roman"/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B4697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B4697B"/>
    <w:rPr>
      <w:rFonts w:ascii="Calibri Light" w:hAnsi="Calibri Light" w:cs="Times New Roman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rsid w:val="00797F4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date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323</TotalTime>
  <Pages>1</Pages>
  <Words>215</Words>
  <Characters>1231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dl33@bk.ru</dc:creator>
  <cp:keywords/>
  <dc:description/>
  <cp:lastModifiedBy>Grygorenko</cp:lastModifiedBy>
  <cp:revision>18</cp:revision>
  <dcterms:created xsi:type="dcterms:W3CDTF">2015-11-12T11:48:00Z</dcterms:created>
  <dcterms:modified xsi:type="dcterms:W3CDTF">2017-11-21T10:11:00Z</dcterms:modified>
</cp:coreProperties>
</file>